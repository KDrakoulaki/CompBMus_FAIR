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1192" w14:textId="77777777" w:rsidR="001E1426" w:rsidRDefault="001E1426" w:rsidP="007A502C">
      <w:pPr>
        <w:pStyle w:val="Subtitle"/>
        <w:rPr>
          <w:rFonts w:eastAsia="Times New Roman" w:cs="Times New Roman"/>
          <w:b/>
          <w:bCs/>
          <w:iCs w:val="0"/>
          <w:sz w:val="35"/>
          <w:szCs w:val="20"/>
          <w14:ligatures w14:val="standard"/>
        </w:rPr>
      </w:pPr>
      <w:r w:rsidRPr="001E1426">
        <w:rPr>
          <w:rFonts w:eastAsia="Times New Roman" w:cs="Times New Roman"/>
          <w:b/>
          <w:bCs/>
          <w:iCs w:val="0"/>
          <w:sz w:val="35"/>
          <w:szCs w:val="20"/>
          <w14:ligatures w14:val="standard"/>
        </w:rPr>
        <w:t xml:space="preserve">Making Byzantine Computational Musicology FAIR </w:t>
      </w:r>
    </w:p>
    <w:p w14:paraId="5E44493A" w14:textId="522AC9D1" w:rsidR="00586A35" w:rsidRPr="00586A35" w:rsidRDefault="001E1426" w:rsidP="001E1426">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t>A</w:t>
      </w:r>
      <w:r w:rsidRPr="001E1426">
        <w:t xml:space="preserve"> </w:t>
      </w:r>
      <w:r>
        <w:t>W</w:t>
      </w:r>
      <w:r w:rsidRPr="001E1426">
        <w:t xml:space="preserve">orking </w:t>
      </w:r>
      <w:r>
        <w:t>E</w:t>
      </w:r>
      <w:r w:rsidRPr="001E1426">
        <w:t>xample</w:t>
      </w:r>
    </w:p>
    <w:p w14:paraId="7CBA1AC5"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0AA1FC91"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03630A0A"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0984E06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9A27151" w14:textId="77777777" w:rsidR="00694749" w:rsidRPr="00586A35" w:rsidRDefault="00694749" w:rsidP="00694749">
      <w:pPr>
        <w:pStyle w:val="AuthNotes"/>
        <w:rPr>
          <w:color w:val="auto"/>
          <w14:ligatures w14:val="standard"/>
        </w:rPr>
      </w:pPr>
    </w:p>
    <w:p w14:paraId="77E2015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45A93C4" w14:textId="77777777" w:rsidR="0007392C" w:rsidRPr="00586A35" w:rsidRDefault="007A502C" w:rsidP="00694749">
      <w:pPr>
        <w:pStyle w:val="AbsHead"/>
        <w:rPr>
          <w14:ligatures w14:val="standard"/>
        </w:rPr>
      </w:pPr>
      <w:r w:rsidRPr="00586A35">
        <w:rPr>
          <w14:ligatures w14:val="standard"/>
        </w:rPr>
        <w:t>ABSTRACT</w:t>
      </w:r>
    </w:p>
    <w:p w14:paraId="11E3975B"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633226AB"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16025932"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73249C4B"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5E8CCDE0"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5AC2E21D"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01696747"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43ABC21E"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2F42E300"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340B3DBC"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2E4C1AC2"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38AB4690"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(Bibstrip/copyright text)</w:t>
      </w:r>
      <w:r w:rsidRPr="00586A35">
        <w:rPr>
          <w:rStyle w:val="FootnoteReference"/>
          <w14:ligatures w14:val="standard"/>
        </w:rPr>
        <w:footnoteReference w:id="2"/>
      </w:r>
      <w:r w:rsidRPr="00586A35">
        <w:rPr>
          <w14:ligatures w14:val="standard"/>
        </w:rPr>
        <w:t xml:space="preserve"> while applying the required template.</w:t>
      </w:r>
    </w:p>
    <w:p w14:paraId="1DBEE419"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F414822"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6790AE8"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CA435DB"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32B2E8A7" w14:textId="77777777" w:rsidR="00586A35" w:rsidRPr="00586A35" w:rsidRDefault="00586A35" w:rsidP="00586A35">
      <w:pPr>
        <w:pStyle w:val="RefFormatHead"/>
        <w:rPr>
          <w14:ligatures w14:val="standard"/>
        </w:rPr>
      </w:pPr>
      <w:r w:rsidRPr="00586A35">
        <w:rPr>
          <w14:ligatures w14:val="standard"/>
        </w:rPr>
        <w:t>ACM Reference format:</w:t>
      </w:r>
    </w:p>
    <w:p w14:paraId="14941D32"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1130C86E" w14:textId="05C35463" w:rsidR="0007392C" w:rsidRPr="00586A35" w:rsidRDefault="00675128" w:rsidP="00586A35">
      <w:pPr>
        <w:pStyle w:val="Head1"/>
        <w:spacing w:before="380"/>
        <w:rPr>
          <w14:ligatures w14:val="standard"/>
        </w:rPr>
      </w:pPr>
      <w:r w:rsidRPr="00586A35">
        <w:rPr>
          <w:rStyle w:val="Label"/>
          <w14:ligatures w14:val="standard"/>
        </w:rPr>
        <w:t>1</w:t>
      </w:r>
      <w:r w:rsidR="005006EE">
        <w:rPr>
          <w14:ligatures w14:val="standard"/>
        </w:rPr>
        <w:t xml:space="preserve"> FAIR data and Digital Humanities</w:t>
      </w:r>
    </w:p>
    <w:p w14:paraId="3B51780A" w14:textId="77777777" w:rsidR="005006EE" w:rsidRPr="00DD55FE" w:rsidRDefault="005006EE" w:rsidP="00675128">
      <w:pPr>
        <w:pStyle w:val="Image"/>
        <w:rPr>
          <w:lang w:val="el-GR"/>
          <w14:ligatures w14:val="standard"/>
        </w:rPr>
      </w:pPr>
    </w:p>
    <w:p w14:paraId="2A936B80" w14:textId="748FCEFC" w:rsidR="005006EE" w:rsidRDefault="005006EE" w:rsidP="0029583F">
      <w:pPr>
        <w:pStyle w:val="Statements"/>
        <w:rPr>
          <w:b/>
          <w:lang w:eastAsia="ja-JP"/>
          <w14:ligatures w14:val="standard"/>
        </w:rPr>
      </w:pPr>
    </w:p>
    <w:p w14:paraId="4C04904F" w14:textId="727E3FB3" w:rsidR="005006EE" w:rsidRDefault="005006EE" w:rsidP="005006EE">
      <w:pPr>
        <w:pStyle w:val="Head1"/>
      </w:pPr>
      <w:r>
        <w:t xml:space="preserve">2  Frictionless Framework </w:t>
      </w:r>
    </w:p>
    <w:p w14:paraId="705EA8AA" w14:textId="6AAD1E2D" w:rsidR="005006EE" w:rsidRDefault="0029680F" w:rsidP="0029680F">
      <w:pPr>
        <w:pStyle w:val="Head2"/>
      </w:pPr>
      <w:r>
        <w:t xml:space="preserve">2.1 Frictionless applications in Digital Humanities </w:t>
      </w:r>
    </w:p>
    <w:p w14:paraId="0E6B9DBC" w14:textId="77777777" w:rsidR="0029680F" w:rsidRDefault="0029680F" w:rsidP="0029680F">
      <w:pPr>
        <w:pStyle w:val="Head2"/>
      </w:pPr>
    </w:p>
    <w:p w14:paraId="21FD11CE" w14:textId="1919DD9C" w:rsidR="005006EE" w:rsidRDefault="005006EE" w:rsidP="005006EE">
      <w:pPr>
        <w:pStyle w:val="Head1"/>
      </w:pPr>
      <w:r>
        <w:t xml:space="preserve">3 </w:t>
      </w:r>
      <w:r w:rsidR="001E1426">
        <w:t xml:space="preserve">Music Datasets </w:t>
      </w:r>
    </w:p>
    <w:p w14:paraId="1057665E" w14:textId="03FEDC93" w:rsidR="001E1426" w:rsidRDefault="001E1426" w:rsidP="005006EE">
      <w:pPr>
        <w:pStyle w:val="Head1"/>
      </w:pPr>
    </w:p>
    <w:p w14:paraId="06094566" w14:textId="77777777" w:rsidR="00DD55FE" w:rsidRDefault="001E1426" w:rsidP="005006EE">
      <w:pPr>
        <w:pStyle w:val="Head1"/>
      </w:pPr>
      <w:r>
        <w:t>4 A working example</w:t>
      </w:r>
    </w:p>
    <w:p w14:paraId="4A1A0032" w14:textId="77777777" w:rsidR="00996336" w:rsidRDefault="00996336" w:rsidP="00DD55FE">
      <w:pPr>
        <w:pStyle w:val="Head2"/>
      </w:pPr>
      <w:r w:rsidRPr="00996336">
        <w:rPr>
          <w:lang w:val="en-GB"/>
        </w:rPr>
        <w:lastRenderedPageBreak/>
        <w:t xml:space="preserve">4.1 </w:t>
      </w:r>
      <w:r>
        <w:t xml:space="preserve">Creating a data package </w:t>
      </w:r>
    </w:p>
    <w:p w14:paraId="6C598AE9" w14:textId="77777777" w:rsidR="00996336" w:rsidRDefault="00996336" w:rsidP="00DD55FE">
      <w:pPr>
        <w:pStyle w:val="Head2"/>
      </w:pPr>
      <w:r>
        <w:t>4.2 Validating a data package</w:t>
      </w:r>
    </w:p>
    <w:p w14:paraId="5AAAC058" w14:textId="77777777" w:rsidR="00996336" w:rsidRDefault="00996336" w:rsidP="00DD55FE">
      <w:pPr>
        <w:pStyle w:val="Head2"/>
      </w:pPr>
    </w:p>
    <w:p w14:paraId="713C13C9" w14:textId="77777777" w:rsidR="00996336" w:rsidRDefault="00996336" w:rsidP="00DD55FE">
      <w:pPr>
        <w:pStyle w:val="Head2"/>
      </w:pPr>
      <w:r>
        <w:t>4.3 Creating an automated pipeline for continuous validation</w:t>
      </w:r>
    </w:p>
    <w:p w14:paraId="505A8124" w14:textId="77777777" w:rsidR="00996336" w:rsidRDefault="00996336" w:rsidP="00DD55FE">
      <w:pPr>
        <w:pStyle w:val="Head2"/>
      </w:pPr>
    </w:p>
    <w:p w14:paraId="4FD1DB34" w14:textId="77777777" w:rsidR="00996336" w:rsidRDefault="00996336" w:rsidP="00DD55FE">
      <w:pPr>
        <w:pStyle w:val="Head2"/>
      </w:pPr>
    </w:p>
    <w:p w14:paraId="63609E42" w14:textId="3B192CA0" w:rsidR="001E1426" w:rsidRPr="005006EE" w:rsidRDefault="001E1426" w:rsidP="00DD55FE">
      <w:pPr>
        <w:pStyle w:val="Head2"/>
      </w:pPr>
      <w:r>
        <w:t xml:space="preserve"> </w:t>
      </w:r>
    </w:p>
    <w:p w14:paraId="1CF3B05E" w14:textId="2CAE021A"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BC1CE3B"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5117D3B"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6AFE2B6E"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33D5037D"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DF394E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54A30D45"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40FD3E"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6E3FD996"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28B33D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14FE185"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08B8A2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440B88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1F457F5"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55DF1E76"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w:t>
      </w:r>
      <w:r w:rsidR="00596F2A" w:rsidRPr="00586A35">
        <w:rPr>
          <w:lang w:eastAsia="it-IT"/>
          <w14:ligatures w14:val="standard"/>
        </w:rPr>
        <w:t xml:space="preserve">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BA0884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8981B54" w14:textId="77777777" w:rsidR="00052C34" w:rsidRPr="00586A35" w:rsidRDefault="00052C34" w:rsidP="00052C34">
      <w:pPr>
        <w:pStyle w:val="AckHead"/>
        <w:rPr>
          <w14:ligatures w14:val="standard"/>
        </w:rPr>
      </w:pPr>
      <w:r w:rsidRPr="00586A35">
        <w:rPr>
          <w14:ligatures w14:val="standard"/>
        </w:rPr>
        <w:t>ACKNOWLEDGMENTS</w:t>
      </w:r>
    </w:p>
    <w:p w14:paraId="4E5D26C7"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66A58226" w14:textId="77777777" w:rsidR="0007392C" w:rsidRPr="00586A35" w:rsidRDefault="00AA5BF1" w:rsidP="00AA5BF1">
      <w:pPr>
        <w:pStyle w:val="ReferenceHead"/>
        <w:rPr>
          <w14:ligatures w14:val="standard"/>
        </w:rPr>
      </w:pPr>
      <w:r w:rsidRPr="00586A35">
        <w:rPr>
          <w14:ligatures w14:val="standard"/>
        </w:rPr>
        <w:t>REFERENCES</w:t>
      </w:r>
    </w:p>
    <w:p w14:paraId="767ECE2F"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4"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79B8CDDE"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41BEB3F6"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4C0AB703"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521BD55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0D44FF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C0D472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470278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DA9E10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92B9C9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9234A2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9DFEF2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EE6FE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ECE3CF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906718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DCA1F" w14:textId="77777777" w:rsidR="0059112F" w:rsidRDefault="0059112F">
      <w:r>
        <w:separator/>
      </w:r>
    </w:p>
  </w:endnote>
  <w:endnote w:type="continuationSeparator" w:id="0">
    <w:p w14:paraId="65B02A8C" w14:textId="77777777" w:rsidR="0059112F" w:rsidRDefault="0059112F">
      <w:r>
        <w:continuationSeparator/>
      </w:r>
    </w:p>
  </w:endnote>
  <w:endnote w:type="continuationNotice" w:id="1">
    <w:p w14:paraId="3876201D" w14:textId="77777777" w:rsidR="0059112F" w:rsidRDefault="005911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3AB0" w14:textId="77777777" w:rsidR="00586A35" w:rsidRPr="00586A35" w:rsidRDefault="00586A35" w:rsidP="00586A35">
    <w:pPr>
      <w:pStyle w:val="Footer"/>
      <w:rPr>
        <w:rStyle w:val="PageNumber"/>
        <w:rFonts w:ascii="Linux Biolinum" w:hAnsi="Linux Biolinum" w:cs="Linux Biolinum"/>
      </w:rPr>
    </w:pPr>
  </w:p>
  <w:p w14:paraId="7281318D"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316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6082C" w14:textId="77777777" w:rsidR="0059112F" w:rsidRDefault="0059112F">
      <w:r>
        <w:separator/>
      </w:r>
    </w:p>
  </w:footnote>
  <w:footnote w:type="continuationSeparator" w:id="0">
    <w:p w14:paraId="0C74F93F" w14:textId="77777777" w:rsidR="0059112F" w:rsidRDefault="0059112F">
      <w:r>
        <w:continuationSeparator/>
      </w:r>
    </w:p>
  </w:footnote>
  <w:footnote w:type="continuationNotice" w:id="1">
    <w:p w14:paraId="2697918B" w14:textId="77777777" w:rsidR="0059112F" w:rsidRDefault="0059112F"/>
  </w:footnote>
  <w:footnote w:id="2">
    <w:p w14:paraId="5F27C6FB" w14:textId="77777777" w:rsidR="00DC112E" w:rsidRDefault="00DC112E" w:rsidP="00DC112E">
      <w:pPr>
        <w:pStyle w:val="FootnoteText"/>
      </w:pPr>
      <w:r>
        <w:rPr>
          <w:rStyle w:val="FootnoteReference"/>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42267EF7" w14:textId="77777777" w:rsidTr="00586A35">
      <w:tc>
        <w:tcPr>
          <w:tcW w:w="2500" w:type="pct"/>
          <w:vAlign w:val="center"/>
        </w:tcPr>
        <w:p w14:paraId="728D5814"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378F39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59E194A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E932C77" w14:textId="77777777" w:rsidTr="00586A35">
      <w:tc>
        <w:tcPr>
          <w:tcW w:w="2500" w:type="pct"/>
          <w:vAlign w:val="center"/>
        </w:tcPr>
        <w:p w14:paraId="28F27444"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863251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F1D98CA"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1426"/>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9680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06EE"/>
    <w:rsid w:val="0050103C"/>
    <w:rsid w:val="005041C6"/>
    <w:rsid w:val="00504C8B"/>
    <w:rsid w:val="00506EF6"/>
    <w:rsid w:val="005153AC"/>
    <w:rsid w:val="005160AB"/>
    <w:rsid w:val="00523CD9"/>
    <w:rsid w:val="00540C55"/>
    <w:rsid w:val="00551881"/>
    <w:rsid w:val="005528F6"/>
    <w:rsid w:val="0058578F"/>
    <w:rsid w:val="00586A35"/>
    <w:rsid w:val="0059112F"/>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6336"/>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D55FE"/>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78275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006EE"/>
    <w:pPr>
      <w:spacing w:before="220" w:after="80"/>
      <w:ind w:left="280" w:hanging="280"/>
    </w:pPr>
    <w:rPr>
      <w:rFonts w:ascii="Linux Libertine" w:eastAsia="Times New Roman" w:hAnsi="Linux Libertine" w:cs="Linux Libertine"/>
      <w:b/>
      <w:sz w:val="22"/>
      <w:lang w:val="en-US" w:eastAsia="ja-JP"/>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59564226">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16</TotalTime>
  <Pages>2</Pages>
  <Words>1125</Words>
  <Characters>6413</Characters>
  <Application>Microsoft Office Word</Application>
  <DocSecurity>0</DocSecurity>
  <Lines>53</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7523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Aikaterini Drakoulaki</cp:lastModifiedBy>
  <cp:revision>6</cp:revision>
  <cp:lastPrinted>2018-05-22T11:24:00Z</cp:lastPrinted>
  <dcterms:created xsi:type="dcterms:W3CDTF">2019-10-29T19:38:00Z</dcterms:created>
  <dcterms:modified xsi:type="dcterms:W3CDTF">2022-02-22T16:53:00Z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